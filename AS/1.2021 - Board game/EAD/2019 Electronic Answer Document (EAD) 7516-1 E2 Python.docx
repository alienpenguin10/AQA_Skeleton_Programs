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AA504B">
        <w:tc>
          <w:tcPr>
            <w:tcW w:w="8046" w:type="dxa"/>
          </w:tcPr>
          <w:p w:rsidR="00AA504B" w:rsidRDefault="003910CE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A504B" w:rsidRDefault="00AA504B">
            <w:pPr>
              <w:pStyle w:val="AQANormal"/>
            </w:pPr>
          </w:p>
          <w:p w:rsidR="00AA504B" w:rsidRDefault="003910CE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5098083</wp:posOffset>
                      </wp:positionH>
                      <wp:positionV relativeFrom="paragraph">
                        <wp:posOffset>-595529</wp:posOffset>
                      </wp:positionV>
                      <wp:extent cx="1501200" cy="9103540"/>
                      <wp:effectExtent l="0" t="0" r="3810" b="25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910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AA504B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AA504B" w:rsidRDefault="00AA504B"/>
                                      <w:p w:rsidR="00AA504B" w:rsidRDefault="00AA504B"/>
                                      <w:p w:rsidR="00AA504B" w:rsidRDefault="00AA504B"/>
                                      <w:p w:rsidR="00AA504B" w:rsidRDefault="00AA504B"/>
                                    </w:tc>
                                  </w:tr>
                                  <w:tr w:rsidR="00AA504B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AA504B" w:rsidRDefault="00AA504B"/>
                                      <w:p w:rsidR="00AA504B" w:rsidRDefault="00AA504B"/>
                                      <w:p w:rsidR="00AA504B" w:rsidRDefault="00AA504B"/>
                                      <w:p w:rsidR="00AA504B" w:rsidRDefault="00AA504B"/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A504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A504B" w:rsidRDefault="003910C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A504B" w:rsidRDefault="00AA504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A504B" w:rsidRDefault="00AA504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01.4pt;margin-top:-46.9pt;width:118.2pt;height:7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AA504B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AA504B" w:rsidRDefault="00AA504B"/>
                                <w:p w:rsidR="00AA504B" w:rsidRDefault="00AA504B"/>
                                <w:p w:rsidR="00AA504B" w:rsidRDefault="00AA504B"/>
                                <w:p w:rsidR="00AA504B" w:rsidRDefault="00AA504B"/>
                              </w:tc>
                            </w:tr>
                            <w:tr w:rsidR="00AA504B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AA504B" w:rsidRDefault="00AA504B"/>
                                <w:p w:rsidR="00AA504B" w:rsidRDefault="00AA504B"/>
                                <w:p w:rsidR="00AA504B" w:rsidRDefault="00AA504B"/>
                                <w:p w:rsidR="00AA504B" w:rsidRDefault="00AA504B"/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A504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A504B" w:rsidRDefault="00391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504B" w:rsidRDefault="00AA50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504B" w:rsidRDefault="00AA504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AA504B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AA504B" w:rsidRDefault="003910CE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AA504B" w:rsidRDefault="003910CE">
                  <w:pPr>
                    <w:pStyle w:val="AQANormal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Candidate </w:t>
                  </w:r>
                  <w:r>
                    <w:rPr>
                      <w:b/>
                    </w:rPr>
                    <w:t>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AA504B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AA504B" w:rsidRDefault="003910CE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AA504B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AA504B" w:rsidRDefault="003910CE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AA504B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AA504B" w:rsidRDefault="003910CE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AA504B" w:rsidRDefault="00AA504B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AA504B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AA504B" w:rsidRDefault="003910CE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AA504B" w:rsidRDefault="003910C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PYTHON  (7516/1D)</w:t>
                  </w:r>
                </w:p>
              </w:tc>
            </w:tr>
          </w:tbl>
          <w:p w:rsidR="00AA504B" w:rsidRDefault="00AA504B">
            <w:pPr>
              <w:pStyle w:val="AQANewSpecLevel"/>
              <w:spacing w:line="240" w:lineRule="auto"/>
              <w:rPr>
                <w:sz w:val="12"/>
              </w:rPr>
            </w:pPr>
          </w:p>
          <w:p w:rsidR="00AA504B" w:rsidRDefault="003910CE">
            <w:pPr>
              <w:pStyle w:val="AQANewSpecLevel"/>
              <w:rPr>
                <w:b/>
              </w:rPr>
            </w:pPr>
            <w:r>
              <w:rPr>
                <w:b/>
              </w:rPr>
              <w:t>AS COMPUTER SCIENCE</w:t>
            </w:r>
          </w:p>
        </w:tc>
      </w:tr>
      <w:tr w:rsidR="00AA504B">
        <w:trPr>
          <w:trHeight w:val="387"/>
        </w:trPr>
        <w:tc>
          <w:tcPr>
            <w:tcW w:w="8046" w:type="dxa"/>
          </w:tcPr>
          <w:p w:rsidR="00AA504B" w:rsidRDefault="003910CE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>
              <w:rPr>
                <w:b/>
              </w:rPr>
              <w:t xml:space="preserve">Paper </w:t>
            </w:r>
            <w:bookmarkEnd w:id="0"/>
            <w:r>
              <w:rPr>
                <w:b/>
              </w:rPr>
              <w:t>1</w:t>
            </w:r>
          </w:p>
        </w:tc>
      </w:tr>
    </w:tbl>
    <w:p w:rsidR="00AA504B" w:rsidRDefault="003910CE">
      <w:pPr>
        <w:pStyle w:val="AQANormal"/>
        <w:spacing w:line="240" w:lineRule="auto"/>
        <w:rPr>
          <w:sz w:val="18"/>
        </w:rPr>
      </w:pPr>
      <w:r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AA504B" w:rsidRDefault="003910CE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Tuesday 21 May 2019</w:t>
      </w:r>
      <w:r>
        <w:tab/>
        <w:t xml:space="preserve">    </w:t>
      </w:r>
    </w:p>
    <w:p w:rsidR="00AA504B" w:rsidRDefault="003910CE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Morning         </w:t>
      </w:r>
    </w:p>
    <w:p w:rsidR="00AA504B" w:rsidRDefault="003910CE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Time allowed: 1 hour 45 minutes</w:t>
      </w:r>
    </w:p>
    <w:p w:rsidR="00AA504B" w:rsidRDefault="00AA504B">
      <w:pPr>
        <w:pStyle w:val="AQANormal"/>
        <w:spacing w:line="220" w:lineRule="exact"/>
        <w:rPr>
          <w:sz w:val="18"/>
        </w:rPr>
      </w:pPr>
    </w:p>
    <w:p w:rsidR="00AA504B" w:rsidRDefault="003910CE">
      <w:pPr>
        <w:pStyle w:val="AQAFrontparaheader"/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>Instructions</w:t>
      </w:r>
    </w:p>
    <w:p w:rsidR="00AA504B" w:rsidRDefault="003910CE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>
        <w:rPr>
          <w:rFonts w:ascii="Arial" w:hAnsi="Arial" w:cs="Arial"/>
          <w:b/>
          <w:sz w:val="21"/>
          <w:szCs w:val="21"/>
        </w:rPr>
        <w:t>all</w:t>
      </w:r>
      <w:r>
        <w:rPr>
          <w:rFonts w:ascii="Arial" w:hAnsi="Arial" w:cs="Arial"/>
          <w:sz w:val="21"/>
          <w:szCs w:val="21"/>
        </w:rPr>
        <w:t xml:space="preserve"> questions by entering your answers into this document on screen.  You </w:t>
      </w:r>
      <w:r>
        <w:rPr>
          <w:rFonts w:ascii="Arial" w:hAnsi="Arial" w:cs="Arial"/>
          <w:b/>
          <w:sz w:val="21"/>
          <w:szCs w:val="21"/>
        </w:rPr>
        <w:t>must save</w:t>
      </w:r>
      <w:r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AA504B" w:rsidRDefault="003910CE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Before the examination begins, type the information needed in the boxes </w:t>
      </w:r>
      <w:r>
        <w:rPr>
          <w:rFonts w:ascii="Arial" w:hAnsi="Arial" w:cs="Arial"/>
          <w:b/>
          <w:sz w:val="21"/>
          <w:szCs w:val="21"/>
        </w:rPr>
        <w:t xml:space="preserve">at the </w:t>
      </w:r>
      <w:r>
        <w:rPr>
          <w:rFonts w:ascii="Arial" w:hAnsi="Arial" w:cs="Arial"/>
          <w:b/>
          <w:sz w:val="21"/>
          <w:szCs w:val="21"/>
        </w:rPr>
        <w:t>top of this page</w:t>
      </w:r>
      <w:r>
        <w:rPr>
          <w:rFonts w:ascii="Arial" w:hAnsi="Arial" w:cs="Arial"/>
          <w:sz w:val="21"/>
          <w:szCs w:val="21"/>
        </w:rPr>
        <w:t>.</w:t>
      </w:r>
    </w:p>
    <w:p w:rsidR="00AA504B" w:rsidRDefault="003910CE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Before the examination begins, type the information needed in the boxes </w:t>
      </w:r>
      <w:r>
        <w:rPr>
          <w:rFonts w:ascii="Arial" w:hAnsi="Arial" w:cs="Arial"/>
          <w:b/>
          <w:sz w:val="21"/>
          <w:szCs w:val="21"/>
        </w:rPr>
        <w:t xml:space="preserve">in the footers </w:t>
      </w:r>
      <w:r>
        <w:rPr>
          <w:rFonts w:ascii="Arial" w:hAnsi="Arial" w:cs="Arial"/>
          <w:sz w:val="21"/>
          <w:szCs w:val="21"/>
        </w:rPr>
        <w:t>(page 2 onwards) of this EAD.</w:t>
      </w:r>
    </w:p>
    <w:p w:rsidR="00AA504B" w:rsidRDefault="00AA504B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AA504B" w:rsidRDefault="003910CE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During the examination</w:t>
      </w:r>
    </w:p>
    <w:p w:rsidR="00AA504B" w:rsidRDefault="003910CE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>You may print pages of your EAD.  A print monitor will collect and deliver your print-out to you.</w:t>
      </w:r>
      <w:r>
        <w:rPr>
          <w:sz w:val="21"/>
          <w:szCs w:val="21"/>
        </w:rPr>
        <w:t xml:space="preserve">  You must </w:t>
      </w:r>
      <w:r>
        <w:rPr>
          <w:b/>
          <w:sz w:val="21"/>
          <w:szCs w:val="21"/>
        </w:rPr>
        <w:t>not</w:t>
      </w:r>
      <w:r>
        <w:rPr>
          <w:sz w:val="21"/>
          <w:szCs w:val="21"/>
        </w:rPr>
        <w:t xml:space="preserve"> collect your own print-out.  </w:t>
      </w:r>
    </w:p>
    <w:p w:rsidR="00AA504B" w:rsidRDefault="00AA504B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AA504B" w:rsidRDefault="003910CE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Exceptions</w:t>
      </w:r>
    </w:p>
    <w:p w:rsidR="00AA504B" w:rsidRDefault="003910CE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 xml:space="preserve">If you experience difficulty inserting screen shots into your EAD then you may print these separately and attach to the back of the EAD with a reference in the correct place in the EAD.  </w:t>
      </w:r>
      <w:r>
        <w:rPr>
          <w:rFonts w:cs="Arial"/>
          <w:sz w:val="21"/>
          <w:szCs w:val="21"/>
        </w:rPr>
        <w:t xml:space="preserve">Ensure that </w:t>
      </w:r>
      <w:r>
        <w:rPr>
          <w:rFonts w:cs="Arial"/>
          <w:sz w:val="21"/>
          <w:szCs w:val="21"/>
        </w:rPr>
        <w:t xml:space="preserve">your </w:t>
      </w:r>
      <w:r>
        <w:rPr>
          <w:rFonts w:cs="Arial"/>
          <w:b/>
          <w:sz w:val="21"/>
          <w:szCs w:val="21"/>
        </w:rPr>
        <w:t>Centre Number</w:t>
      </w:r>
      <w:r>
        <w:rPr>
          <w:rFonts w:cs="Arial"/>
          <w:sz w:val="21"/>
          <w:szCs w:val="21"/>
        </w:rPr>
        <w:t xml:space="preserve">, </w:t>
      </w:r>
      <w:r>
        <w:rPr>
          <w:rFonts w:cs="Arial"/>
          <w:b/>
          <w:sz w:val="21"/>
          <w:szCs w:val="21"/>
        </w:rPr>
        <w:t xml:space="preserve">Candidate Name </w:t>
      </w:r>
      <w:r>
        <w:rPr>
          <w:rFonts w:cs="Arial"/>
          <w:sz w:val="21"/>
          <w:szCs w:val="21"/>
        </w:rPr>
        <w:t>and</w:t>
      </w:r>
      <w:r>
        <w:rPr>
          <w:rFonts w:cs="Arial"/>
          <w:b/>
          <w:sz w:val="21"/>
          <w:szCs w:val="21"/>
        </w:rPr>
        <w:t xml:space="preserve"> Candidate Number</w:t>
      </w:r>
      <w:r>
        <w:rPr>
          <w:rFonts w:cs="Arial"/>
          <w:sz w:val="21"/>
          <w:szCs w:val="21"/>
        </w:rPr>
        <w:t xml:space="preserve"> are on each sheet.</w:t>
      </w:r>
    </w:p>
    <w:p w:rsidR="00AA504B" w:rsidRDefault="00AA504B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AA504B" w:rsidRDefault="003910CE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At the end of the examination</w:t>
      </w:r>
    </w:p>
    <w:p w:rsidR="00AA504B" w:rsidRDefault="003910CE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>
        <w:rPr>
          <w:sz w:val="21"/>
          <w:szCs w:val="21"/>
        </w:rPr>
        <w:t>Save for the last time and print your EAD on one side only (not double-sided).  A print monitor will collect and deliver your print-out to you.  Check</w:t>
      </w:r>
      <w:r>
        <w:rPr>
          <w:sz w:val="21"/>
          <w:szCs w:val="21"/>
        </w:rPr>
        <w:t xml:space="preserve"> that your details are in the footers of every page.  Write them in if they are not.</w:t>
      </w:r>
    </w:p>
    <w:p w:rsidR="00AA504B" w:rsidRDefault="003910CE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Enter your signature on the front cover.  </w:t>
      </w:r>
    </w:p>
    <w:p w:rsidR="00AA504B" w:rsidRDefault="003910CE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Staple or tie all pages together in the top left-hand corner of the EAD. </w:t>
      </w:r>
    </w:p>
    <w:p w:rsidR="00AA504B" w:rsidRDefault="003910CE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 xml:space="preserve">Hand in </w:t>
      </w:r>
      <w:r>
        <w:rPr>
          <w:b/>
          <w:sz w:val="21"/>
          <w:szCs w:val="21"/>
        </w:rPr>
        <w:t xml:space="preserve">all </w:t>
      </w:r>
      <w:r>
        <w:rPr>
          <w:sz w:val="21"/>
          <w:szCs w:val="21"/>
        </w:rPr>
        <w:t>pages of the EAD to the Invigilator.</w:t>
      </w:r>
    </w:p>
    <w:p w:rsidR="00AA504B" w:rsidRDefault="00AA504B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AA504B" w:rsidRDefault="003910CE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Warning </w:t>
      </w:r>
    </w:p>
    <w:p w:rsidR="00AA504B" w:rsidRDefault="003910CE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>No extra time is allowed for printing and collating.</w:t>
      </w:r>
    </w:p>
    <w:p w:rsidR="00AA504B" w:rsidRDefault="003910CE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may not be possible to credit an answer if your:</w:t>
      </w:r>
    </w:p>
    <w:p w:rsidR="00AA504B" w:rsidRDefault="003910CE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– details are not printed on every page as instructed above</w:t>
      </w:r>
    </w:p>
    <w:p w:rsidR="00AA504B" w:rsidRDefault="003910CE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AA504B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>
        <w:rPr>
          <w:rFonts w:ascii="Arial" w:hAnsi="Arial" w:cs="Arial"/>
          <w:sz w:val="21"/>
          <w:szCs w:val="21"/>
        </w:rPr>
        <w:t>– screen</w:t>
      </w:r>
      <w:r>
        <w:rPr>
          <w:rFonts w:ascii="Arial" w:hAnsi="Arial" w:cs="Arial"/>
          <w:sz w:val="21"/>
          <w:szCs w:val="21"/>
        </w:rPr>
        <w:t xml:space="preserve"> captures are not legible to the Examiner.</w:t>
      </w:r>
    </w:p>
    <w:p w:rsidR="00AA504B" w:rsidRDefault="003910CE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>questions.</w:t>
      </w:r>
    </w:p>
    <w:p w:rsidR="00AA504B" w:rsidRDefault="003910CE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AA504B" w:rsidRDefault="00AA504B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AA504B" w:rsidRDefault="00AA504B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AA504B" w:rsidRDefault="003910CE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Section A</w:t>
      </w:r>
    </w:p>
    <w:p w:rsidR="00AA504B" w:rsidRDefault="00AA504B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rPr>
          <w:trHeight w:val="321"/>
        </w:trPr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3910CE" w:rsidTr="005D2B32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910CE" w:rsidTr="005D2B32">
        <w:tc>
          <w:tcPr>
            <w:tcW w:w="1526" w:type="dxa"/>
            <w:gridSpan w:val="5"/>
            <w:vAlign w:val="center"/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02</w:t>
            </w:r>
          </w:p>
        </w:tc>
        <w:tc>
          <w:tcPr>
            <w:tcW w:w="7654" w:type="dxa"/>
            <w:shd w:val="clear" w:color="auto" w:fill="000000" w:themeFill="text1"/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910CE" w:rsidTr="005D2B32">
        <w:trPr>
          <w:trHeight w:val="5223"/>
        </w:trPr>
        <w:tc>
          <w:tcPr>
            <w:tcW w:w="339" w:type="dxa"/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629" w:type="dxa"/>
              <w:tblLayout w:type="fixed"/>
              <w:tblLook w:val="04A0" w:firstRow="1" w:lastRow="0" w:firstColumn="1" w:lastColumn="0" w:noHBand="0" w:noVBand="1"/>
            </w:tblPr>
            <w:tblGrid>
              <w:gridCol w:w="541"/>
              <w:gridCol w:w="1134"/>
              <w:gridCol w:w="567"/>
              <w:gridCol w:w="1134"/>
              <w:gridCol w:w="1134"/>
              <w:gridCol w:w="992"/>
              <w:gridCol w:w="709"/>
              <w:gridCol w:w="851"/>
              <w:gridCol w:w="567"/>
            </w:tblGrid>
            <w:tr w:rsidR="003910CE" w:rsidTr="005D2B32">
              <w:trPr>
                <w:trHeight w:val="454"/>
              </w:trPr>
              <w:tc>
                <w:tcPr>
                  <w:tcW w:w="541" w:type="dxa"/>
                  <w:shd w:val="clear" w:color="auto" w:fill="FFFFFF" w:themeFill="background1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shd w:val="clear" w:color="auto" w:fill="FFFFFF" w:themeFill="background1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3910CE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3910CE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3910CE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3910CE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3910CE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3910CE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3910CE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3910CE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3910CE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3910CE" w:rsidRDefault="003910CE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3910CE" w:rsidRDefault="003910CE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3910CE" w:rsidRDefault="003910CE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910CE" w:rsidTr="005D2B32"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3910CE" w:rsidTr="005D2B32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3910CE" w:rsidTr="005D2B32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910CE" w:rsidRDefault="003910CE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3910CE" w:rsidRDefault="003910CE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</w:rPr>
      </w:pPr>
      <w:bookmarkStart w:id="1" w:name="_GoBack"/>
      <w:bookmarkEnd w:id="1"/>
    </w:p>
    <w:p w:rsidR="00AA504B" w:rsidRDefault="00AA504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03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rPr>
          <w:trHeight w:val="189"/>
        </w:trPr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tcBorders>
              <w:right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  <w:szCs w:val="22"/>
        </w:rPr>
      </w:pPr>
    </w:p>
    <w:p w:rsidR="00AA504B" w:rsidRDefault="00AA504B">
      <w:pPr>
        <w:spacing w:line="240" w:lineRule="auto"/>
        <w:rPr>
          <w:rFonts w:ascii="Arial" w:hAnsi="Arial" w:cs="Arial"/>
          <w:b/>
          <w:sz w:val="28"/>
        </w:rPr>
      </w:pPr>
    </w:p>
    <w:p w:rsidR="00AA504B" w:rsidRDefault="003910CE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Section B</w:t>
      </w:r>
    </w:p>
    <w:p w:rsidR="00AA504B" w:rsidRDefault="00AA504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 xml:space="preserve">Leave </w:t>
            </w:r>
            <w:r>
              <w:rPr>
                <w:rFonts w:ascii="Arial" w:hAnsi="Arial" w:cs="Arial"/>
                <w:i/>
                <w:sz w:val="16"/>
              </w:rPr>
              <w:lastRenderedPageBreak/>
              <w:t>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Question 04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rPr>
          <w:trHeight w:val="189"/>
        </w:trPr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tcBorders>
              <w:bottom w:val="single" w:sz="4" w:space="0" w:color="auto"/>
            </w:tcBorders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05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rPr>
          <w:trHeight w:val="275"/>
        </w:trPr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rPr>
          <w:trHeight w:val="275"/>
        </w:trPr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06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tcBorders>
              <w:bottom w:val="single" w:sz="4" w:space="0" w:color="auto"/>
            </w:tcBorders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07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08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rPr>
          <w:trHeight w:val="1323"/>
        </w:trPr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020"/>
            </w:tblGrid>
            <w:tr w:rsidR="00AA504B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AA504B" w:rsidRDefault="00AA504B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AA504B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AA504B" w:rsidRDefault="00AA504B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AA504B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AA504B" w:rsidRDefault="00AA504B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AA504B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AA504B" w:rsidRDefault="00AA504B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504B" w:rsidRDefault="003910CE">
      <w:pPr>
        <w:spacing w:line="240" w:lineRule="auto"/>
      </w:pPr>
      <w:r>
        <w:br w:type="page"/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09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10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11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rPr>
          <w:trHeight w:val="204"/>
        </w:trPr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12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rPr>
          <w:trHeight w:val="214"/>
        </w:trPr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504B" w:rsidRDefault="00AA504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13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rPr>
          <w:trHeight w:val="210"/>
        </w:trPr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AA504B" w:rsidRDefault="00AA504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AA504B" w:rsidRDefault="003910CE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AA504B" w:rsidRDefault="003910CE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8"/>
        </w:rPr>
        <w:lastRenderedPageBreak/>
        <w:t>Section C</w:t>
      </w:r>
    </w:p>
    <w:p w:rsidR="00AA504B" w:rsidRDefault="00AA504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14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AA504B" w:rsidRDefault="00AA504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15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AA504B" w:rsidRDefault="00AA504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16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504B" w:rsidRDefault="00AA504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504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504B">
        <w:tc>
          <w:tcPr>
            <w:tcW w:w="1526" w:type="dxa"/>
            <w:gridSpan w:val="5"/>
            <w:vAlign w:val="center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17</w:t>
            </w:r>
          </w:p>
        </w:tc>
        <w:tc>
          <w:tcPr>
            <w:tcW w:w="7654" w:type="dxa"/>
            <w:shd w:val="clear" w:color="auto" w:fill="000000" w:themeFill="text1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504B">
        <w:tc>
          <w:tcPr>
            <w:tcW w:w="339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04B" w:rsidRDefault="003910CE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504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504B" w:rsidRDefault="00AA50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504B" w:rsidRDefault="00AA504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504B" w:rsidRDefault="003910C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</w:tr>
    </w:tbl>
    <w:p w:rsidR="00AA504B" w:rsidRDefault="00AA504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AA504B" w:rsidRDefault="00AA504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AA504B" w:rsidRDefault="00AA504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AA504B" w:rsidRDefault="003910CE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>
        <w:rPr>
          <w:rFonts w:cs="Arial"/>
          <w:b/>
          <w:szCs w:val="22"/>
        </w:rPr>
        <w:t xml:space="preserve">If you have made any separate screen captures, put </w:t>
      </w:r>
      <w:r>
        <w:rPr>
          <w:b/>
          <w:szCs w:val="22"/>
        </w:rPr>
        <w:t xml:space="preserve">a reference in the correct place in this Electronic Answer Document.  </w:t>
      </w:r>
    </w:p>
    <w:p w:rsidR="00AA504B" w:rsidRDefault="00AA504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AA504B" w:rsidRDefault="003910CE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Ensure that your Centre Number, Candidate Name and Candidate Number are on each sheet.  </w:t>
      </w:r>
    </w:p>
    <w:p w:rsidR="00AA504B" w:rsidRDefault="00AA504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AA504B" w:rsidRDefault="003910CE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>Attach them to the back of this document.</w:t>
      </w:r>
    </w:p>
    <w:p w:rsidR="00AA504B" w:rsidRDefault="00AA504B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AA504B" w:rsidRDefault="00AA504B">
      <w:pPr>
        <w:pStyle w:val="PlainText"/>
        <w:rPr>
          <w:rFonts w:ascii="Arial" w:hAnsi="Arial" w:cs="Arial"/>
          <w:sz w:val="16"/>
          <w:szCs w:val="16"/>
        </w:rPr>
      </w:pPr>
    </w:p>
    <w:p w:rsidR="00AA504B" w:rsidRDefault="00AA504B">
      <w:pPr>
        <w:pStyle w:val="PlainText"/>
        <w:rPr>
          <w:rFonts w:ascii="Arial" w:hAnsi="Arial" w:cs="Arial"/>
          <w:sz w:val="16"/>
          <w:szCs w:val="16"/>
        </w:rPr>
      </w:pPr>
    </w:p>
    <w:p w:rsidR="00AA504B" w:rsidRDefault="003910CE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NB: The AQA logo is provided for use only in the Electronic Answer Document for the 2019 A-level Computer Science Paper 1 (7516/1) examination and must not be used for any other purpose.  </w:t>
      </w:r>
    </w:p>
    <w:p w:rsidR="00AA504B" w:rsidRDefault="00AA504B">
      <w:pPr>
        <w:pStyle w:val="PlainText"/>
        <w:rPr>
          <w:rFonts w:ascii="Arial" w:hAnsi="Arial" w:cs="Arial"/>
          <w:sz w:val="16"/>
          <w:szCs w:val="16"/>
        </w:rPr>
      </w:pPr>
    </w:p>
    <w:p w:rsidR="00AA504B" w:rsidRDefault="003910CE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Copyright © 2019 AQA and its licensors. All rights reserved.</w:t>
      </w:r>
    </w:p>
    <w:sectPr w:rsidR="00AA504B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04B" w:rsidRDefault="003910CE">
      <w:pPr>
        <w:pStyle w:val="AQANumberParagraph"/>
      </w:pPr>
      <w:r>
        <w:separator/>
      </w:r>
    </w:p>
  </w:endnote>
  <w:endnote w:type="continuationSeparator" w:id="0">
    <w:p w:rsidR="00AA504B" w:rsidRDefault="003910CE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altName w:val="Calibri"/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altName w:val="Calibri"/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04B" w:rsidRDefault="003910CE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>
      <w:rPr>
        <w:rFonts w:ascii="Arial" w:hAnsi="Arial" w:cs="Arial"/>
        <w:sz w:val="16"/>
      </w:rPr>
      <w:t>M/Jun19/E2</w:t>
    </w:r>
    <w:r>
      <w:rPr>
        <w:rFonts w:ascii="Arial" w:hAnsi="Arial" w:cs="Arial"/>
        <w:sz w:val="16"/>
      </w:rPr>
      <w:tab/>
    </w:r>
    <w:r>
      <w:rPr>
        <w:rFonts w:ascii="AQA Chevin Pro Bold" w:hAnsi="AQA Chevin Pro Bold"/>
        <w:sz w:val="40"/>
      </w:rPr>
      <w:t>7516/1D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AA504B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AA504B" w:rsidRDefault="003910CE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AA504B" w:rsidRDefault="003910CE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504B" w:rsidRDefault="003910CE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AA504B">
      <w:trPr>
        <w:trHeight w:val="489"/>
      </w:trPr>
      <w:tc>
        <w:tcPr>
          <w:tcW w:w="361" w:type="dxa"/>
          <w:vAlign w:val="center"/>
        </w:tcPr>
        <w:p w:rsidR="00AA504B" w:rsidRDefault="00AA504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A504B" w:rsidRDefault="00AA504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A504B" w:rsidRDefault="00AA504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A504B" w:rsidRDefault="00AA504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A504B" w:rsidRDefault="00AA504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AA504B" w:rsidRDefault="00AA504B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AA504B" w:rsidRDefault="00AA504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A504B" w:rsidRDefault="00AA504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A504B" w:rsidRDefault="00AA504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A504B" w:rsidRDefault="00AA504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AA504B" w:rsidRDefault="003910CE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M/Jun19/7516/1D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04B" w:rsidRDefault="003910CE">
      <w:pPr>
        <w:pStyle w:val="AQANumberParagraph"/>
      </w:pPr>
      <w:r>
        <w:separator/>
      </w:r>
    </w:p>
  </w:footnote>
  <w:footnote w:type="continuationSeparator" w:id="0">
    <w:p w:rsidR="00AA504B" w:rsidRDefault="003910CE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04B" w:rsidRDefault="003910C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504B" w:rsidRDefault="00AA50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AA504B" w:rsidRDefault="003910CE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>
          <w:rPr>
            <w:rFonts w:ascii="Arial" w:hAnsi="Arial" w:cs="Arial"/>
            <w:sz w:val="22"/>
          </w:rPr>
          <w:fldChar w:fldCharType="begin"/>
        </w:r>
        <w:r>
          <w:rPr>
            <w:rFonts w:ascii="Arial" w:hAnsi="Arial" w:cs="Arial"/>
            <w:sz w:val="22"/>
          </w:rPr>
          <w:instrText xml:space="preserve"> PAGE</w:instrText>
        </w:r>
        <w:r>
          <w:rPr>
            <w:rFonts w:ascii="Arial" w:hAnsi="Arial" w:cs="Arial"/>
            <w:sz w:val="22"/>
          </w:rPr>
          <w:instrText xml:space="preserve">   \* MERGEFORMAT </w:instrText>
        </w:r>
        <w:r>
          <w:rPr>
            <w:rFonts w:ascii="Arial" w:hAnsi="Arial" w:cs="Arial"/>
            <w:sz w:val="22"/>
          </w:rPr>
          <w:fldChar w:fldCharType="separate"/>
        </w:r>
        <w:r>
          <w:rPr>
            <w:rFonts w:ascii="Arial" w:hAnsi="Arial" w:cs="Arial"/>
            <w:noProof/>
            <w:sz w:val="22"/>
          </w:rPr>
          <w:t>4</w:t>
        </w:r>
        <w:r>
          <w:rPr>
            <w:rFonts w:ascii="Arial" w:hAnsi="Arial" w:cs="Arial"/>
            <w:noProof/>
            <w:sz w:val="22"/>
          </w:rPr>
          <w:fldChar w:fldCharType="end"/>
        </w:r>
      </w:p>
      <w:p w:rsidR="00AA504B" w:rsidRDefault="003910CE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AA504B" w:rsidRDefault="00AA50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4B"/>
    <w:rsid w:val="003910CE"/>
    <w:rsid w:val="00AA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Pr>
      <w:rFonts w:ascii="Courier New" w:hAnsi="Courier New"/>
    </w:rPr>
  </w:style>
  <w:style w:type="paragraph" w:customStyle="1" w:styleId="AQANormalIndent">
    <w:name w:val="AQA_NormalIndent"/>
    <w:basedOn w:val="Normal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pPr>
      <w:numPr>
        <w:numId w:val="9"/>
      </w:numPr>
    </w:pPr>
  </w:style>
  <w:style w:type="paragraph" w:customStyle="1" w:styleId="AQACode">
    <w:name w:val="AQA_Code"/>
    <w:basedOn w:val="Normal"/>
    <w:qFormat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Pr>
      <w:rFonts w:ascii="Courier New" w:hAnsi="Courier New"/>
    </w:rPr>
  </w:style>
  <w:style w:type="paragraph" w:customStyle="1" w:styleId="AQANormalIndent">
    <w:name w:val="AQA_NormalIndent"/>
    <w:basedOn w:val="Normal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pPr>
      <w:numPr>
        <w:numId w:val="9"/>
      </w:numPr>
    </w:pPr>
  </w:style>
  <w:style w:type="paragraph" w:customStyle="1" w:styleId="AQACode">
    <w:name w:val="AQA_Code"/>
    <w:basedOn w:val="Normal"/>
    <w:qFormat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4334953BE8445B97B6491482EE81D" ma:contentTypeVersion="11" ma:contentTypeDescription="Create a new document." ma:contentTypeScope="" ma:versionID="1f5e32084d7a798ce327fc8c5243526d">
  <xsd:schema xmlns:xsd="http://www.w3.org/2001/XMLSchema" xmlns:xs="http://www.w3.org/2001/XMLSchema" xmlns:p="http://schemas.microsoft.com/office/2006/metadata/properties" xmlns:ns2="0320d278-6d6c-4aa5-80f8-4031b62ec564" xmlns:ns3="f31696e5-6797-4825-95b1-a9b8c6c8ced3" targetNamespace="http://schemas.microsoft.com/office/2006/metadata/properties" ma:root="true" ma:fieldsID="1d5af6e9cf3b7fec71883dfd714b1910" ns2:_="" ns3:_="">
    <xsd:import namespace="0320d278-6d6c-4aa5-80f8-4031b62ec564"/>
    <xsd:import namespace="f31696e5-6797-4825-95b1-a9b8c6c8c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0d278-6d6c-4aa5-80f8-4031b62ec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696e5-6797-4825-95b1-a9b8c6c8c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E45631-6C4B-4328-8659-A18A200DAE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1FD882-B69B-44EE-86C1-44DA07211A08}"/>
</file>

<file path=customXml/itemProps3.xml><?xml version="1.0" encoding="utf-8"?>
<ds:datastoreItem xmlns:ds="http://schemas.openxmlformats.org/officeDocument/2006/customXml" ds:itemID="{528F107F-E0E4-4509-9B96-4F92CCD92381}"/>
</file>

<file path=customXml/itemProps4.xml><?xml version="1.0" encoding="utf-8"?>
<ds:datastoreItem xmlns:ds="http://schemas.openxmlformats.org/officeDocument/2006/customXml" ds:itemID="{B3027402-3017-4C0F-9967-618931EE262E}"/>
</file>

<file path=docProps/app.xml><?xml version="1.0" encoding="utf-8"?>
<Properties xmlns="http://schemas.openxmlformats.org/officeDocument/2006/extended-properties" xmlns:vt="http://schemas.openxmlformats.org/officeDocument/2006/docPropsVTypes">
  <Template>939927FF.dotm</Template>
  <TotalTime>0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2</cp:revision>
  <cp:lastPrinted>2016-01-07T14:31:00Z</cp:lastPrinted>
  <dcterms:created xsi:type="dcterms:W3CDTF">2018-11-13T10:07:00Z</dcterms:created>
  <dcterms:modified xsi:type="dcterms:W3CDTF">2018-11-13T10:07:00Z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0x010100EE44334953BE8445B97B6491482EE81D</vt:lpwstr>
  </property>
</Properties>
</file>